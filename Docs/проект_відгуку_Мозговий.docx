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4E7D" w14:textId="77777777" w:rsidR="008B4AFF" w:rsidRPr="00AB0EA0" w:rsidRDefault="008B4AFF" w:rsidP="008B4AFF">
      <w:pPr>
        <w:pStyle w:val="1"/>
        <w:rPr>
          <w:caps/>
        </w:rPr>
      </w:pPr>
      <w:r w:rsidRPr="00AB0EA0">
        <w:rPr>
          <w:caps/>
        </w:rPr>
        <w:t>Відгук</w:t>
      </w:r>
    </w:p>
    <w:p w14:paraId="27100D91" w14:textId="77777777" w:rsidR="008B4AFF" w:rsidRPr="006416B7" w:rsidRDefault="008B4AFF" w:rsidP="008B4AFF">
      <w:pPr>
        <w:pStyle w:val="1"/>
      </w:pPr>
      <w:r w:rsidRPr="006416B7">
        <w:t>керівника дипломно</w:t>
      </w:r>
      <w:r>
        <w:t>ї</w:t>
      </w:r>
      <w:r w:rsidRPr="006416B7">
        <w:t xml:space="preserve"> </w:t>
      </w:r>
      <w:r>
        <w:t>роботи</w:t>
      </w:r>
    </w:p>
    <w:p w14:paraId="2DE54CC4" w14:textId="77777777" w:rsidR="008B4AFF" w:rsidRPr="006416B7" w:rsidRDefault="008B4AFF" w:rsidP="008B4AFF">
      <w:pPr>
        <w:pStyle w:val="1"/>
      </w:pPr>
      <w:r>
        <w:t>на здобуття ступеня бакалавра</w:t>
      </w:r>
    </w:p>
    <w:p w14:paraId="2DABE88B" w14:textId="77777777" w:rsidR="00CB7108" w:rsidRDefault="00CB7108" w:rsidP="00350A01"/>
    <w:p w14:paraId="3704F98F" w14:textId="17CA7754" w:rsidR="00541A6C" w:rsidRPr="00541A6C" w:rsidRDefault="00CB7108" w:rsidP="0028215B">
      <w:pPr>
        <w:pStyle w:val="NormalNoIndent"/>
        <w:jc w:val="center"/>
      </w:pPr>
      <w:r w:rsidRPr="008331F2">
        <w:t xml:space="preserve">виконану на тему: </w:t>
      </w:r>
      <w:r w:rsidR="0068685F">
        <w:rPr>
          <w:lang w:val="ru-RU"/>
        </w:rPr>
        <w:t>«</w:t>
      </w:r>
      <w:r w:rsidR="00F57345" w:rsidRPr="003C62D9">
        <w:t>Автоматизована система</w:t>
      </w:r>
      <w:r w:rsidR="00F57345">
        <w:t xml:space="preserve"> </w:t>
      </w:r>
      <w:r w:rsidR="00F57345" w:rsidRPr="002E5D7E">
        <w:t xml:space="preserve">генерації </w:t>
      </w:r>
      <w:proofErr w:type="spellStart"/>
      <w:r w:rsidR="00F57345" w:rsidRPr="002E5D7E">
        <w:t>емоційно</w:t>
      </w:r>
      <w:proofErr w:type="spellEnd"/>
      <w:r w:rsidR="00F57345" w:rsidRPr="002E5D7E">
        <w:t xml:space="preserve"> забарвлених реплік</w:t>
      </w:r>
      <w:r w:rsidR="0068685F">
        <w:t>»</w:t>
      </w:r>
    </w:p>
    <w:p w14:paraId="54E6AD5A" w14:textId="63241840" w:rsidR="00541A6C" w:rsidRPr="00D47DA0" w:rsidRDefault="00D00D6D" w:rsidP="0068685F">
      <w:pPr>
        <w:pStyle w:val="NormalNoIndent"/>
        <w:jc w:val="center"/>
        <w:rPr>
          <w:lang w:val="ru-RU"/>
        </w:rPr>
      </w:pPr>
      <w:r>
        <w:t>студенто</w:t>
      </w:r>
      <w:r w:rsidR="0028215B">
        <w:t>м</w:t>
      </w:r>
      <w:r w:rsidR="008C75BF">
        <w:t xml:space="preserve"> </w:t>
      </w:r>
      <w:r w:rsidR="00F57345">
        <w:t>Мозговим Микитою Андрійовичем</w:t>
      </w:r>
    </w:p>
    <w:p w14:paraId="30953DB2" w14:textId="77777777" w:rsidR="008331F2" w:rsidRDefault="008331F2" w:rsidP="00541A6C">
      <w:pPr>
        <w:pStyle w:val="NormalNoIndent"/>
      </w:pPr>
    </w:p>
    <w:p w14:paraId="686CB3FF" w14:textId="0490DABE" w:rsidR="0068685F" w:rsidRDefault="0068685F" w:rsidP="008B4AFF">
      <w:pPr>
        <w:pStyle w:val="NormalNoIndent"/>
        <w:spacing w:line="360" w:lineRule="auto"/>
        <w:ind w:firstLine="708"/>
      </w:pPr>
      <w:r>
        <w:t xml:space="preserve">Дипломна </w:t>
      </w:r>
      <w:r w:rsidR="00020908">
        <w:t>робота</w:t>
      </w:r>
      <w:r w:rsidR="00A1027B">
        <w:t xml:space="preserve"> студент</w:t>
      </w:r>
      <w:r w:rsidR="004A701D">
        <w:t>а</w:t>
      </w:r>
      <w:r>
        <w:t xml:space="preserve"> </w:t>
      </w:r>
      <w:r w:rsidR="00F57345">
        <w:t>Мозгового</w:t>
      </w:r>
      <w:r w:rsidR="004A701D">
        <w:t xml:space="preserve"> </w:t>
      </w:r>
      <w:r w:rsidR="00F57345">
        <w:t>М</w:t>
      </w:r>
      <w:r w:rsidR="004A701D">
        <w:t xml:space="preserve">. </w:t>
      </w:r>
      <w:r w:rsidR="00F57345">
        <w:t>А</w:t>
      </w:r>
      <w:r w:rsidR="004A701D">
        <w:t xml:space="preserve">. </w:t>
      </w:r>
      <w:r>
        <w:t xml:space="preserve"> присвячена розробці </w:t>
      </w:r>
      <w:r w:rsidR="0028215B">
        <w:t xml:space="preserve"> математичного та програмного забезпечення системи </w:t>
      </w:r>
      <w:r w:rsidR="00F57345" w:rsidRPr="002E5D7E">
        <w:t xml:space="preserve">генерації </w:t>
      </w:r>
      <w:proofErr w:type="spellStart"/>
      <w:r w:rsidR="00F57345" w:rsidRPr="002E5D7E">
        <w:t>емоційно</w:t>
      </w:r>
      <w:proofErr w:type="spellEnd"/>
      <w:r w:rsidR="00F57345" w:rsidRPr="002E5D7E">
        <w:t xml:space="preserve"> забарвлених реплік</w:t>
      </w:r>
      <w:r w:rsidR="0028215B">
        <w:t>.</w:t>
      </w:r>
      <w:r w:rsidR="0074045E">
        <w:t xml:space="preserve"> </w:t>
      </w:r>
    </w:p>
    <w:p w14:paraId="32A2E7EB" w14:textId="2025E989" w:rsidR="008B4AFF" w:rsidRDefault="008B4AFF" w:rsidP="008B4AFF">
      <w:pPr>
        <w:spacing w:line="360" w:lineRule="auto"/>
      </w:pPr>
      <w:r>
        <w:t xml:space="preserve">В дипломній роботі реалізовано </w:t>
      </w:r>
      <w:r w:rsidR="00F57345">
        <w:t>модифікацію ланцюга Маркова</w:t>
      </w:r>
      <w:r w:rsidRPr="007571DB">
        <w:t xml:space="preserve">, </w:t>
      </w:r>
      <w:r w:rsidR="00F47D87">
        <w:t>д</w:t>
      </w:r>
      <w:r w:rsidR="00F47D87" w:rsidRPr="00F47D87">
        <w:t>ля</w:t>
      </w:r>
      <w:r w:rsidR="00F57345">
        <w:t xml:space="preserve"> генерації реплік використано другу ступінь вкладеності </w:t>
      </w:r>
      <w:r w:rsidR="00F47D87">
        <w:t>. Програмне забезпечення б</w:t>
      </w:r>
      <w:r>
        <w:t xml:space="preserve">уло спроектовано та </w:t>
      </w:r>
      <w:r w:rsidR="00F47D87">
        <w:t xml:space="preserve">створено </w:t>
      </w:r>
      <w:r>
        <w:t>за допомогою сучасних програмних засобів. Проведене випробування показало</w:t>
      </w:r>
      <w:r w:rsidR="00F57345">
        <w:t xml:space="preserve"> 19 кілобайт витрат пам’яті, та </w:t>
      </w:r>
      <w:r w:rsidR="00F57345" w:rsidRPr="00F57345">
        <w:rPr>
          <w:lang w:val="ru-RU"/>
        </w:rPr>
        <w:t>4</w:t>
      </w:r>
      <w:proofErr w:type="spellStart"/>
      <w:r w:rsidR="00F57345">
        <w:rPr>
          <w:lang w:val="en-US"/>
        </w:rPr>
        <w:t>ms</w:t>
      </w:r>
      <w:proofErr w:type="spellEnd"/>
      <w:r w:rsidR="00F57345" w:rsidRPr="00F57345">
        <w:rPr>
          <w:lang w:val="ru-RU"/>
        </w:rPr>
        <w:t xml:space="preserve"> </w:t>
      </w:r>
      <w:r w:rsidR="00F57345">
        <w:t>витрат ресурсів процесора</w:t>
      </w:r>
      <w:r>
        <w:t>.</w:t>
      </w:r>
      <w:r w:rsidR="00F57345">
        <w:t xml:space="preserve"> Згенерованим текстам не достає </w:t>
      </w:r>
      <w:proofErr w:type="spellStart"/>
      <w:r w:rsidR="00F57345">
        <w:t>консистентнсті</w:t>
      </w:r>
      <w:proofErr w:type="spellEnd"/>
      <w:r w:rsidR="00F57345">
        <w:t>, але отримана модель задовольняє критеріям малих витрат ресурсів та має можливість масштабування .</w:t>
      </w:r>
    </w:p>
    <w:p w14:paraId="2701FA92" w14:textId="7DCB6437" w:rsidR="006707CB" w:rsidRDefault="008B4AFF" w:rsidP="006707CB">
      <w:pPr>
        <w:shd w:val="clear" w:color="auto" w:fill="FFFFFF"/>
        <w:spacing w:line="360" w:lineRule="auto"/>
        <w:rPr>
          <w:color w:val="000000"/>
        </w:rPr>
      </w:pPr>
      <w:r>
        <w:t xml:space="preserve">Студент </w:t>
      </w:r>
      <w:r w:rsidR="00F57345">
        <w:t>Мозговий</w:t>
      </w:r>
      <w:r>
        <w:t xml:space="preserve"> </w:t>
      </w:r>
      <w:r w:rsidR="00F57345">
        <w:t>М</w:t>
      </w:r>
      <w:r>
        <w:t xml:space="preserve">. </w:t>
      </w:r>
      <w:r w:rsidR="00F57345">
        <w:t>А</w:t>
      </w:r>
      <w:r>
        <w:t>. є цілеспрямований та наполегливий в досягненні результату, здатний самостійно аналізувати</w:t>
      </w:r>
      <w:r w:rsidRPr="008B7B25">
        <w:t xml:space="preserve"> інформаці</w:t>
      </w:r>
      <w:r>
        <w:t xml:space="preserve">ю </w:t>
      </w:r>
      <w:r w:rsidRPr="008B7B25">
        <w:t xml:space="preserve">та </w:t>
      </w:r>
      <w:r>
        <w:t>приймати відповідні рішення.</w:t>
      </w:r>
      <w:r w:rsidRPr="008B7B25">
        <w:t xml:space="preserve"> </w:t>
      </w:r>
      <w:r w:rsidR="006707CB">
        <w:rPr>
          <w:color w:val="000000"/>
        </w:rPr>
        <w:t>За час дипломного проектування</w:t>
      </w:r>
      <w:r w:rsidR="006707CB" w:rsidRPr="00533DD1">
        <w:rPr>
          <w:color w:val="000000"/>
        </w:rPr>
        <w:t xml:space="preserve"> було створен</w:t>
      </w:r>
      <w:r w:rsidR="006707CB">
        <w:rPr>
          <w:color w:val="000000"/>
        </w:rPr>
        <w:t>о</w:t>
      </w:r>
      <w:r w:rsidR="006707CB" w:rsidRPr="00533DD1">
        <w:rPr>
          <w:color w:val="000000"/>
        </w:rPr>
        <w:t xml:space="preserve"> </w:t>
      </w:r>
      <w:r w:rsidR="006707CB">
        <w:rPr>
          <w:color w:val="000000"/>
        </w:rPr>
        <w:t xml:space="preserve">математичне та програмне забезпечення, яке здатне </w:t>
      </w:r>
      <w:r w:rsidR="00F57345">
        <w:rPr>
          <w:color w:val="000000"/>
        </w:rPr>
        <w:t xml:space="preserve">ефективно, с точки зору ресурсів системи, генерувати </w:t>
      </w:r>
      <w:proofErr w:type="spellStart"/>
      <w:r w:rsidR="00F57345">
        <w:rPr>
          <w:color w:val="000000"/>
        </w:rPr>
        <w:t>емоційно</w:t>
      </w:r>
      <w:proofErr w:type="spellEnd"/>
      <w:r w:rsidR="00F57345">
        <w:rPr>
          <w:color w:val="000000"/>
        </w:rPr>
        <w:t xml:space="preserve"> забарвлені репліки </w:t>
      </w:r>
      <w:r w:rsidR="006707CB">
        <w:rPr>
          <w:color w:val="000000"/>
        </w:rPr>
        <w:t>.</w:t>
      </w:r>
      <w:r w:rsidR="006707CB" w:rsidRPr="00533DD1">
        <w:rPr>
          <w:color w:val="000000"/>
        </w:rPr>
        <w:t xml:space="preserve"> </w:t>
      </w:r>
    </w:p>
    <w:p w14:paraId="7FEB0542" w14:textId="53F9A770" w:rsidR="00D47DA0" w:rsidRDefault="00F47D87" w:rsidP="008B4AFF">
      <w:pPr>
        <w:spacing w:line="360" w:lineRule="auto"/>
      </w:pPr>
      <w:r w:rsidRPr="002C0A44">
        <w:t xml:space="preserve">Вважаю, що за своїм рівнем робота відповідає вимогам, які висувають до атестаційних робіт ступеня бакалавра з напряму підготовки </w:t>
      </w:r>
      <w:r w:rsidR="00E84D8E">
        <w:t>113 - Прикладна математика</w:t>
      </w:r>
      <w:r>
        <w:t xml:space="preserve">, </w:t>
      </w:r>
      <w:r w:rsidR="00D47DA0" w:rsidRPr="00350A01">
        <w:t>а її автор —</w:t>
      </w:r>
      <w:r w:rsidR="005E4B00">
        <w:t xml:space="preserve"> </w:t>
      </w:r>
      <w:r w:rsidR="00F57345">
        <w:t>Мозговий</w:t>
      </w:r>
      <w:r w:rsidR="00185C0D">
        <w:t xml:space="preserve"> </w:t>
      </w:r>
      <w:r w:rsidR="00F57345">
        <w:t>М.</w:t>
      </w:r>
      <w:r w:rsidR="00185C0D">
        <w:t xml:space="preserve"> </w:t>
      </w:r>
      <w:r w:rsidR="00F57345">
        <w:t>А</w:t>
      </w:r>
      <w:r w:rsidR="00185C0D">
        <w:t>.</w:t>
      </w:r>
      <w:r w:rsidR="00D47DA0" w:rsidRPr="00350A01">
        <w:t xml:space="preserve"> — заслуговує на присвоєння </w:t>
      </w:r>
      <w:r w:rsidR="00C14DEF">
        <w:t>йому</w:t>
      </w:r>
      <w:r w:rsidR="00D47DA0" w:rsidRPr="00350A01">
        <w:t xml:space="preserve"> кваліфікації </w:t>
      </w:r>
      <w:r w:rsidR="00E84D8E">
        <w:t>б</w:t>
      </w:r>
      <w:r w:rsidR="00220825" w:rsidRPr="0040107F">
        <w:t xml:space="preserve">акалавр з </w:t>
      </w:r>
      <w:r w:rsidR="00D47DA0" w:rsidRPr="00350A01">
        <w:t>прикладн</w:t>
      </w:r>
      <w:r w:rsidR="00220825" w:rsidRPr="0040107F">
        <w:t>о</w:t>
      </w:r>
      <w:r w:rsidR="00220825">
        <w:t>ї</w:t>
      </w:r>
      <w:r w:rsidR="00D47DA0" w:rsidRPr="00350A01">
        <w:t xml:space="preserve"> математик</w:t>
      </w:r>
      <w:r w:rsidR="00220825">
        <w:t>и</w:t>
      </w:r>
      <w:r w:rsidR="00D47DA0" w:rsidRPr="00350A01">
        <w:t>.</w:t>
      </w:r>
    </w:p>
    <w:p w14:paraId="39FE63ED" w14:textId="77777777" w:rsidR="0040107F" w:rsidRDefault="0040107F" w:rsidP="008B4AFF">
      <w:pPr>
        <w:spacing w:line="360" w:lineRule="auto"/>
      </w:pPr>
    </w:p>
    <w:p w14:paraId="6D2D253E" w14:textId="14B26790" w:rsidR="00AF68CD" w:rsidRDefault="00AF68CD" w:rsidP="00350A01"/>
    <w:p w14:paraId="4C05B3C7" w14:textId="77777777" w:rsidR="00F47D87" w:rsidRDefault="00F47D87" w:rsidP="00F47D87">
      <w:pPr>
        <w:pStyle w:val="NormalNoIndent"/>
        <w:rPr>
          <w:b/>
        </w:rPr>
      </w:pPr>
      <w:r w:rsidRPr="00BC3DE7">
        <w:rPr>
          <w:b/>
        </w:rPr>
        <w:t>Керівник дипломної роботи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95"/>
        <w:gridCol w:w="2470"/>
        <w:gridCol w:w="3840"/>
      </w:tblGrid>
      <w:tr w:rsidR="00F47D87" w:rsidRPr="008B7B25" w14:paraId="2C5DF26C" w14:textId="77777777" w:rsidTr="006707CB">
        <w:trPr>
          <w:trHeight w:val="80"/>
          <w:jc w:val="center"/>
        </w:trPr>
        <w:tc>
          <w:tcPr>
            <w:tcW w:w="3895" w:type="dxa"/>
            <w:shd w:val="clear" w:color="auto" w:fill="auto"/>
          </w:tcPr>
          <w:p w14:paraId="42088D88" w14:textId="77777777" w:rsidR="00F47D87" w:rsidRPr="008B7B25" w:rsidRDefault="00F47D87" w:rsidP="006A4F70">
            <w:pPr>
              <w:pStyle w:val="NormalNoIndent"/>
              <w:jc w:val="left"/>
            </w:pPr>
            <w:r w:rsidRPr="00482CD4">
              <w:t>асистент</w:t>
            </w:r>
            <w:r w:rsidRPr="008B7B25">
              <w:t xml:space="preserve"> кафедри ПМА</w:t>
            </w:r>
          </w:p>
        </w:tc>
        <w:tc>
          <w:tcPr>
            <w:tcW w:w="2470" w:type="dxa"/>
            <w:shd w:val="clear" w:color="auto" w:fill="auto"/>
            <w:vAlign w:val="bottom"/>
          </w:tcPr>
          <w:p w14:paraId="5D2A779E" w14:textId="77777777" w:rsidR="00F47D87" w:rsidRPr="008B7B25" w:rsidRDefault="00F47D87" w:rsidP="006A4F70">
            <w:pPr>
              <w:jc w:val="center"/>
            </w:pPr>
            <w:r w:rsidRPr="008B7B25">
              <w:t>___________</w:t>
            </w:r>
          </w:p>
        </w:tc>
        <w:tc>
          <w:tcPr>
            <w:tcW w:w="3840" w:type="dxa"/>
            <w:shd w:val="clear" w:color="auto" w:fill="auto"/>
            <w:vAlign w:val="bottom"/>
          </w:tcPr>
          <w:p w14:paraId="413BC0BD" w14:textId="4480B387" w:rsidR="00F47D87" w:rsidRPr="008B7B25" w:rsidRDefault="00F57345" w:rsidP="006A4F70">
            <w:pPr>
              <w:jc w:val="right"/>
            </w:pPr>
            <w:r>
              <w:t>Громова</w:t>
            </w:r>
            <w:r w:rsidR="00F47D87">
              <w:t xml:space="preserve"> </w:t>
            </w:r>
            <w:r>
              <w:t>В</w:t>
            </w:r>
            <w:r w:rsidR="00F47D87" w:rsidRPr="00482CD4">
              <w:t xml:space="preserve">. </w:t>
            </w:r>
            <w:r>
              <w:t>В</w:t>
            </w:r>
            <w:r w:rsidR="00F47D87">
              <w:t>.</w:t>
            </w:r>
          </w:p>
        </w:tc>
      </w:tr>
    </w:tbl>
    <w:p w14:paraId="2B29D1F5" w14:textId="77777777" w:rsidR="00F47D87" w:rsidRDefault="00F47D87" w:rsidP="00F47D87">
      <w:pPr>
        <w:pStyle w:val="NormalNoIndent"/>
      </w:pPr>
    </w:p>
    <w:p w14:paraId="528D9E0D" w14:textId="77777777" w:rsidR="00C9748B" w:rsidRDefault="00C9748B" w:rsidP="00350A01">
      <w:pPr>
        <w:rPr>
          <w:vertAlign w:val="superscript"/>
        </w:rPr>
      </w:pPr>
    </w:p>
    <w:sectPr w:rsidR="00C9748B" w:rsidSect="007B628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A6C"/>
    <w:rsid w:val="0000187C"/>
    <w:rsid w:val="00020908"/>
    <w:rsid w:val="00031910"/>
    <w:rsid w:val="000864FF"/>
    <w:rsid w:val="00095EA9"/>
    <w:rsid w:val="000F0256"/>
    <w:rsid w:val="000F1FB7"/>
    <w:rsid w:val="00166055"/>
    <w:rsid w:val="00185C0D"/>
    <w:rsid w:val="002041CA"/>
    <w:rsid w:val="00220825"/>
    <w:rsid w:val="00266162"/>
    <w:rsid w:val="0028215B"/>
    <w:rsid w:val="0028326D"/>
    <w:rsid w:val="002F7749"/>
    <w:rsid w:val="00311C1B"/>
    <w:rsid w:val="00313253"/>
    <w:rsid w:val="00317EB2"/>
    <w:rsid w:val="00350A01"/>
    <w:rsid w:val="00386B8C"/>
    <w:rsid w:val="003C4676"/>
    <w:rsid w:val="0040107F"/>
    <w:rsid w:val="0045002D"/>
    <w:rsid w:val="00467D64"/>
    <w:rsid w:val="004A701D"/>
    <w:rsid w:val="00524CD9"/>
    <w:rsid w:val="00541A6C"/>
    <w:rsid w:val="00593C82"/>
    <w:rsid w:val="005E4B00"/>
    <w:rsid w:val="006707CB"/>
    <w:rsid w:val="00677721"/>
    <w:rsid w:val="00677E91"/>
    <w:rsid w:val="0068685F"/>
    <w:rsid w:val="006E3F2E"/>
    <w:rsid w:val="0074045E"/>
    <w:rsid w:val="00742FDE"/>
    <w:rsid w:val="007571DB"/>
    <w:rsid w:val="007B6284"/>
    <w:rsid w:val="007E5A4C"/>
    <w:rsid w:val="008331F2"/>
    <w:rsid w:val="00847A61"/>
    <w:rsid w:val="008A66A3"/>
    <w:rsid w:val="008B4AFF"/>
    <w:rsid w:val="008C75BF"/>
    <w:rsid w:val="008D2AA5"/>
    <w:rsid w:val="00912B80"/>
    <w:rsid w:val="009567D8"/>
    <w:rsid w:val="009C5AA3"/>
    <w:rsid w:val="009C5FE3"/>
    <w:rsid w:val="00A056DA"/>
    <w:rsid w:val="00A1027B"/>
    <w:rsid w:val="00A1779B"/>
    <w:rsid w:val="00A57612"/>
    <w:rsid w:val="00AA63C9"/>
    <w:rsid w:val="00AC13F8"/>
    <w:rsid w:val="00AD51A6"/>
    <w:rsid w:val="00AF68CD"/>
    <w:rsid w:val="00B055B7"/>
    <w:rsid w:val="00B0689F"/>
    <w:rsid w:val="00BC7678"/>
    <w:rsid w:val="00BF26D1"/>
    <w:rsid w:val="00C02FD7"/>
    <w:rsid w:val="00C07259"/>
    <w:rsid w:val="00C14DEF"/>
    <w:rsid w:val="00C33957"/>
    <w:rsid w:val="00C92C96"/>
    <w:rsid w:val="00C9748B"/>
    <w:rsid w:val="00CB7108"/>
    <w:rsid w:val="00D00D6D"/>
    <w:rsid w:val="00D41ABC"/>
    <w:rsid w:val="00D451E3"/>
    <w:rsid w:val="00D47DA0"/>
    <w:rsid w:val="00D61947"/>
    <w:rsid w:val="00DA4420"/>
    <w:rsid w:val="00DA53A0"/>
    <w:rsid w:val="00DF2015"/>
    <w:rsid w:val="00E4242C"/>
    <w:rsid w:val="00E84D8E"/>
    <w:rsid w:val="00E958BC"/>
    <w:rsid w:val="00EB71C8"/>
    <w:rsid w:val="00ED0A0B"/>
    <w:rsid w:val="00F01A34"/>
    <w:rsid w:val="00F239B0"/>
    <w:rsid w:val="00F47D87"/>
    <w:rsid w:val="00F57345"/>
    <w:rsid w:val="00F85BE9"/>
    <w:rsid w:val="00FA0DE7"/>
    <w:rsid w:val="00FE3162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C978"/>
  <w15:docId w15:val="{252CB5EF-5596-4C27-AD86-6F91F323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A01"/>
    <w:pPr>
      <w:spacing w:line="264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55B7"/>
    <w:pPr>
      <w:spacing w:line="240" w:lineRule="auto"/>
      <w:ind w:firstLine="0"/>
      <w:jc w:val="center"/>
      <w:outlineLvl w:val="0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B055B7"/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customStyle="1" w:styleId="NormalNoIndent">
    <w:name w:val="NormalNoIndent"/>
    <w:basedOn w:val="a"/>
    <w:link w:val="NormalNoIndentChar"/>
    <w:qFormat/>
    <w:rsid w:val="00350A01"/>
    <w:pPr>
      <w:ind w:firstLine="0"/>
    </w:pPr>
  </w:style>
  <w:style w:type="character" w:customStyle="1" w:styleId="NormalNoIndentChar">
    <w:name w:val="NormalNoIndent Char"/>
    <w:link w:val="NormalNoIndent"/>
    <w:rsid w:val="00350A01"/>
    <w:rPr>
      <w:rFonts w:ascii="Times New Roman" w:eastAsia="Times New Roman" w:hAnsi="Times New Roman"/>
      <w:bCs/>
      <w:sz w:val="28"/>
      <w:szCs w:val="28"/>
      <w:lang w:val="uk-UA" w:eastAsia="ru-RU"/>
    </w:rPr>
  </w:style>
  <w:style w:type="character" w:styleId="a4">
    <w:name w:val="annotation reference"/>
    <w:basedOn w:val="a0"/>
    <w:uiPriority w:val="99"/>
    <w:semiHidden/>
    <w:unhideWhenUsed/>
    <w:rsid w:val="0022082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082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0825"/>
    <w:rPr>
      <w:rFonts w:ascii="Times New Roman" w:eastAsia="Times New Roman" w:hAnsi="Times New Roman"/>
      <w:bCs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0825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0825"/>
    <w:rPr>
      <w:rFonts w:ascii="Times New Roman" w:eastAsia="Times New Roman" w:hAnsi="Times New Roman"/>
      <w:b/>
      <w:bCs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0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20825"/>
    <w:rPr>
      <w:rFonts w:ascii="Tahoma" w:eastAsia="Times New Roman" w:hAnsi="Tahoma" w:cs="Tahoma"/>
      <w:bC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rfc\Downloads\bachelor_review_template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bachelor_review_template (1).dot</Template>
  <TotalTime>14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Снагощенко</dc:creator>
  <cp:lastModifiedBy>Никита Мозговой</cp:lastModifiedBy>
  <cp:revision>5</cp:revision>
  <cp:lastPrinted>2019-06-14T09:53:00Z</cp:lastPrinted>
  <dcterms:created xsi:type="dcterms:W3CDTF">2019-06-13T09:00:00Z</dcterms:created>
  <dcterms:modified xsi:type="dcterms:W3CDTF">2020-05-31T12:21:00Z</dcterms:modified>
</cp:coreProperties>
</file>