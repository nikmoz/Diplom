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9AD48" w14:textId="77777777" w:rsidR="00CB7108" w:rsidRPr="00386B8C" w:rsidRDefault="00CB7108" w:rsidP="00350A01">
      <w:pPr>
        <w:pStyle w:val="1"/>
        <w:rPr>
          <w:caps/>
        </w:rPr>
      </w:pPr>
      <w:r w:rsidRPr="00386B8C">
        <w:rPr>
          <w:caps/>
        </w:rPr>
        <w:t>Рецензія</w:t>
      </w:r>
    </w:p>
    <w:p w14:paraId="26A96146" w14:textId="77777777" w:rsidR="00CB7108" w:rsidRPr="00B055B7" w:rsidRDefault="00CB7108" w:rsidP="00350A01">
      <w:pPr>
        <w:pStyle w:val="1"/>
      </w:pPr>
      <w:r w:rsidRPr="00B055B7">
        <w:t>на дипломну роботу</w:t>
      </w:r>
    </w:p>
    <w:p w14:paraId="4B058429" w14:textId="77777777" w:rsidR="007E5A4C" w:rsidRPr="00B055B7" w:rsidRDefault="00467D64" w:rsidP="00350A01">
      <w:pPr>
        <w:pStyle w:val="1"/>
      </w:pPr>
      <w:r w:rsidRPr="00B055B7">
        <w:t>на здобуття ступеня бакалавра</w:t>
      </w:r>
    </w:p>
    <w:p w14:paraId="2DABE88B" w14:textId="77777777" w:rsidR="00CB7108" w:rsidRDefault="00CB7108" w:rsidP="00350A01"/>
    <w:p w14:paraId="3704F98F" w14:textId="78B17BD3" w:rsidR="00541A6C" w:rsidRPr="00541A6C" w:rsidRDefault="00CB7108" w:rsidP="0028215B">
      <w:pPr>
        <w:pStyle w:val="NormalNoIndent"/>
        <w:jc w:val="center"/>
      </w:pPr>
      <w:r w:rsidRPr="008331F2">
        <w:t xml:space="preserve">виконану на тему: </w:t>
      </w:r>
      <w:r w:rsidR="0068685F">
        <w:rPr>
          <w:lang w:val="ru-RU"/>
        </w:rPr>
        <w:t>«</w:t>
      </w:r>
      <w:r w:rsidR="00D5447E" w:rsidRPr="00D5447E">
        <w:rPr>
          <w:rFonts w:eastAsia="Calibri"/>
        </w:rPr>
        <w:t xml:space="preserve">Автоматизована система генерації </w:t>
      </w:r>
      <w:proofErr w:type="spellStart"/>
      <w:r w:rsidR="00D5447E" w:rsidRPr="00D5447E">
        <w:rPr>
          <w:rFonts w:eastAsia="Calibri"/>
        </w:rPr>
        <w:t>емоційно</w:t>
      </w:r>
      <w:proofErr w:type="spellEnd"/>
      <w:r w:rsidR="00D5447E" w:rsidRPr="00D5447E">
        <w:rPr>
          <w:rFonts w:eastAsia="Calibri"/>
        </w:rPr>
        <w:t xml:space="preserve"> забарвлених реплік</w:t>
      </w:r>
      <w:r w:rsidR="0068685F">
        <w:t>»</w:t>
      </w:r>
    </w:p>
    <w:p w14:paraId="54E6AD5A" w14:textId="1A08C570" w:rsidR="00541A6C" w:rsidRPr="00D47DA0" w:rsidRDefault="00D00D6D" w:rsidP="0068685F">
      <w:pPr>
        <w:pStyle w:val="NormalNoIndent"/>
        <w:jc w:val="center"/>
        <w:rPr>
          <w:lang w:val="ru-RU"/>
        </w:rPr>
      </w:pPr>
      <w:r>
        <w:t>студенто</w:t>
      </w:r>
      <w:r w:rsidR="0028215B">
        <w:t>м</w:t>
      </w:r>
      <w:r w:rsidR="008C75BF">
        <w:t xml:space="preserve"> </w:t>
      </w:r>
      <w:r w:rsidR="00D5447E" w:rsidRPr="00D5447E">
        <w:t>Мозговим Микитою Андрійовичем</w:t>
      </w:r>
    </w:p>
    <w:p w14:paraId="30953DB2" w14:textId="77777777" w:rsidR="008331F2" w:rsidRDefault="008331F2" w:rsidP="00541A6C">
      <w:pPr>
        <w:pStyle w:val="NormalNoIndent"/>
      </w:pPr>
    </w:p>
    <w:p w14:paraId="686CB3FF" w14:textId="6A17FDE3" w:rsidR="0068685F" w:rsidRDefault="0068685F" w:rsidP="0074045E">
      <w:pPr>
        <w:pStyle w:val="NormalNoIndent"/>
        <w:ind w:firstLine="708"/>
      </w:pPr>
      <w:r>
        <w:t xml:space="preserve">Дипломна </w:t>
      </w:r>
      <w:r w:rsidR="00020908">
        <w:t>робота</w:t>
      </w:r>
      <w:r>
        <w:t>, представлена до рецензування,</w:t>
      </w:r>
      <w:r w:rsidR="00020908">
        <w:t xml:space="preserve"> повністю відповідає</w:t>
      </w:r>
      <w:r>
        <w:t xml:space="preserve"> за</w:t>
      </w:r>
      <w:r w:rsidR="00A1027B">
        <w:t>твердженій темі. Робота студент</w:t>
      </w:r>
      <w:r w:rsidR="004A701D">
        <w:t>а</w:t>
      </w:r>
      <w:r>
        <w:t xml:space="preserve"> </w:t>
      </w:r>
      <w:r w:rsidR="00D5447E">
        <w:t>Мозгового</w:t>
      </w:r>
      <w:r w:rsidR="004A701D">
        <w:t xml:space="preserve"> </w:t>
      </w:r>
      <w:r w:rsidR="00D5447E">
        <w:t>М</w:t>
      </w:r>
      <w:r w:rsidR="004A701D">
        <w:t xml:space="preserve">. </w:t>
      </w:r>
      <w:r w:rsidR="00D5447E">
        <w:t>А</w:t>
      </w:r>
      <w:r w:rsidR="004A701D">
        <w:t xml:space="preserve">. </w:t>
      </w:r>
      <w:r>
        <w:t xml:space="preserve"> присвячена розробці </w:t>
      </w:r>
      <w:r w:rsidR="0028215B">
        <w:t xml:space="preserve"> математичного та програмного забезпечення системи </w:t>
      </w:r>
      <w:r w:rsidR="00D5447E" w:rsidRPr="00D5447E">
        <w:t xml:space="preserve">генерації </w:t>
      </w:r>
      <w:proofErr w:type="spellStart"/>
      <w:r w:rsidR="00D5447E" w:rsidRPr="00D5447E">
        <w:t>емоційно</w:t>
      </w:r>
      <w:proofErr w:type="spellEnd"/>
      <w:r w:rsidR="00D5447E" w:rsidRPr="00D5447E">
        <w:t xml:space="preserve"> забарвлених реплік</w:t>
      </w:r>
      <w:r w:rsidR="0028215B">
        <w:t>.</w:t>
      </w:r>
      <w:r w:rsidR="0074045E">
        <w:t xml:space="preserve"> </w:t>
      </w:r>
    </w:p>
    <w:p w14:paraId="2D4231C7" w14:textId="441D2F78" w:rsidR="00D00D6D" w:rsidRDefault="00D00D6D" w:rsidP="0068685F">
      <w:pPr>
        <w:pStyle w:val="NormalNoIndent"/>
        <w:ind w:firstLine="708"/>
      </w:pPr>
      <w:r>
        <w:t>В даній  дипломній роботі виконано огляд та порівняльний аналіз</w:t>
      </w:r>
      <w:r w:rsidR="000F1FB7">
        <w:t xml:space="preserve"> вже</w:t>
      </w:r>
      <w:r>
        <w:t xml:space="preserve"> існуючих рішень та методів </w:t>
      </w:r>
      <w:r w:rsidR="00DF2015">
        <w:t>вирішення</w:t>
      </w:r>
      <w:r>
        <w:t xml:space="preserve"> поставленої задачі</w:t>
      </w:r>
      <w:r w:rsidR="00DF2015">
        <w:t xml:space="preserve">. </w:t>
      </w:r>
      <w:r w:rsidR="007571DB" w:rsidRPr="007571DB">
        <w:t>Було</w:t>
      </w:r>
      <w:r w:rsidR="00D5447E">
        <w:t xml:space="preserve"> вирішено модифікувати ланцюг Маркова з оглядом на моделювання з блоків</w:t>
      </w:r>
      <w:r w:rsidR="007571DB">
        <w:rPr>
          <w:lang w:val="ru-RU"/>
        </w:rPr>
        <w:t>.</w:t>
      </w:r>
      <w:r w:rsidR="00D5447E">
        <w:rPr>
          <w:lang w:val="ru-RU"/>
        </w:rPr>
        <w:t xml:space="preserve"> </w:t>
      </w:r>
      <w:r w:rsidR="00D5447E" w:rsidRPr="00D5447E">
        <w:t>Отриманий</w:t>
      </w:r>
      <w:r w:rsidR="00D5447E">
        <w:t xml:space="preserve"> метод за планом повинен ефективно витрачати ресурси системи, та мати можливість масштабування. </w:t>
      </w:r>
      <w:r w:rsidR="00C02FD7">
        <w:t xml:space="preserve">Було </w:t>
      </w:r>
      <w:r w:rsidR="0040107F">
        <w:t xml:space="preserve">спроектовано та розроблено програмне забезпечення </w:t>
      </w:r>
      <w:r w:rsidR="00DF2015">
        <w:t xml:space="preserve">за допомогою сучасних програмних засобів. </w:t>
      </w:r>
      <w:r w:rsidR="000864FF">
        <w:t>Проведене</w:t>
      </w:r>
      <w:r w:rsidR="00DF2015">
        <w:t xml:space="preserve"> випробування </w:t>
      </w:r>
      <w:r w:rsidR="00677E91">
        <w:t>показало</w:t>
      </w:r>
      <w:r w:rsidR="00D5447E" w:rsidRPr="00D5447E">
        <w:t xml:space="preserve"> </w:t>
      </w:r>
      <w:r w:rsidR="00D5447E" w:rsidRPr="00D5447E">
        <w:t>19 кілобайт витрат пам’яті, та 4ms витрат ресурсів процесора</w:t>
      </w:r>
      <w:r w:rsidR="009C5FE3">
        <w:t>.</w:t>
      </w:r>
    </w:p>
    <w:p w14:paraId="53D26275" w14:textId="4228A1DB" w:rsidR="00DF2015" w:rsidRDefault="0068685F" w:rsidP="0068685F">
      <w:pPr>
        <w:pStyle w:val="NormalNoIndent"/>
        <w:ind w:firstLine="708"/>
      </w:pPr>
      <w:r>
        <w:t>Р</w:t>
      </w:r>
      <w:r w:rsidR="00ED0A0B">
        <w:t>озроблене програмне забезпечення потенційно може бути</w:t>
      </w:r>
      <w:r w:rsidR="00D5447E">
        <w:t xml:space="preserve"> розвинуто до нетермітного язику розмітки </w:t>
      </w:r>
      <w:r w:rsidR="00DA4420" w:rsidRPr="0025257F">
        <w:rPr>
          <w:color w:val="000000"/>
        </w:rPr>
        <w:t xml:space="preserve">. </w:t>
      </w:r>
    </w:p>
    <w:p w14:paraId="71FEF827" w14:textId="4F2EFAB0" w:rsidR="0068685F" w:rsidRPr="00185C0D" w:rsidRDefault="00166055" w:rsidP="0068685F">
      <w:pPr>
        <w:pStyle w:val="NormalNoIndent"/>
        <w:ind w:firstLine="708"/>
      </w:pPr>
      <w:r>
        <w:t>До недоліків атестаційної роботи слід віднести</w:t>
      </w:r>
      <w:r w:rsidR="00D5447E">
        <w:t xml:space="preserve"> низку </w:t>
      </w:r>
      <w:proofErr w:type="spellStart"/>
      <w:r w:rsidR="00D5447E">
        <w:t>консистентність</w:t>
      </w:r>
      <w:proofErr w:type="spellEnd"/>
      <w:r w:rsidR="00D5447E">
        <w:t xml:space="preserve"> згенерованих речень </w:t>
      </w:r>
      <w:r w:rsidR="00185C0D">
        <w:t>.</w:t>
      </w:r>
    </w:p>
    <w:p w14:paraId="5D82D9D1" w14:textId="216AE15D" w:rsidR="00D47DA0" w:rsidRPr="00095EA9" w:rsidRDefault="0068685F" w:rsidP="0068685F">
      <w:r w:rsidRPr="00B63471">
        <w:rPr>
          <w:bCs w:val="0"/>
          <w:lang w:eastAsia="uk-UA"/>
        </w:rPr>
        <w:t>В цілому робота виконана на достатньо високому технічному рівні та може бути рекомендована до впровадження</w:t>
      </w:r>
      <w:r w:rsidR="0040107F">
        <w:rPr>
          <w:bCs w:val="0"/>
          <w:lang w:eastAsia="uk-UA"/>
        </w:rPr>
        <w:t xml:space="preserve"> після впровадження покращень</w:t>
      </w:r>
      <w:r w:rsidRPr="00B63471">
        <w:rPr>
          <w:bCs w:val="0"/>
          <w:lang w:eastAsia="uk-UA"/>
        </w:rPr>
        <w:t xml:space="preserve">. </w:t>
      </w:r>
    </w:p>
    <w:p w14:paraId="7FEB0542" w14:textId="0E4DD107" w:rsidR="00D47DA0" w:rsidRDefault="00D47DA0" w:rsidP="00350A01">
      <w:r w:rsidRPr="00350A01">
        <w:t xml:space="preserve">Вважаю, що за своїм рівнем рецензована </w:t>
      </w:r>
      <w:r w:rsidR="00220825">
        <w:t xml:space="preserve">дипломна </w:t>
      </w:r>
      <w:r w:rsidRPr="00350A01">
        <w:t xml:space="preserve">робота відповідає вимогам до атестаційних робіт </w:t>
      </w:r>
      <w:r w:rsidR="00EB71C8" w:rsidRPr="00350A01">
        <w:t>ступеня</w:t>
      </w:r>
      <w:r w:rsidRPr="00350A01">
        <w:t xml:space="preserve"> </w:t>
      </w:r>
      <w:r w:rsidR="00EB71C8" w:rsidRPr="00350A01">
        <w:t>б</w:t>
      </w:r>
      <w:r w:rsidRPr="00350A01">
        <w:t>акалавр</w:t>
      </w:r>
      <w:r w:rsidR="00EB71C8" w:rsidRPr="00350A01">
        <w:t>а</w:t>
      </w:r>
      <w:r w:rsidRPr="00350A01">
        <w:t xml:space="preserve"> з напряму підготовки </w:t>
      </w:r>
      <w:r w:rsidR="000F0256" w:rsidRPr="000F0256">
        <w:t>6.</w:t>
      </w:r>
      <w:r w:rsidR="00503638" w:rsidRPr="000F0256">
        <w:t xml:space="preserve"> </w:t>
      </w:r>
      <w:r w:rsidR="000F0256" w:rsidRPr="000F0256">
        <w:t>113 - Прикладна математика</w:t>
      </w:r>
      <w:r w:rsidRPr="00350A01">
        <w:t xml:space="preserve"> та заслуговує на оцінку «</w:t>
      </w:r>
      <w:r w:rsidRPr="00541A6C">
        <w:t>відмінно</w:t>
      </w:r>
      <w:r w:rsidRPr="00350A01">
        <w:t>», а її автор —</w:t>
      </w:r>
      <w:r w:rsidR="005E4B00">
        <w:t xml:space="preserve"> </w:t>
      </w:r>
      <w:r w:rsidR="00D5447E">
        <w:t>Мозговий</w:t>
      </w:r>
      <w:r w:rsidR="00185C0D">
        <w:t xml:space="preserve"> </w:t>
      </w:r>
      <w:r w:rsidR="00D5447E">
        <w:t>М</w:t>
      </w:r>
      <w:r w:rsidR="00541A6C" w:rsidRPr="00541A6C">
        <w:t>.</w:t>
      </w:r>
      <w:r w:rsidR="00185C0D">
        <w:t xml:space="preserve"> </w:t>
      </w:r>
      <w:r w:rsidR="00D5447E">
        <w:t>А</w:t>
      </w:r>
      <w:r w:rsidR="00185C0D">
        <w:t>.</w:t>
      </w:r>
      <w:r w:rsidRPr="00350A01">
        <w:t xml:space="preserve"> — заслуговує на присвоєння </w:t>
      </w:r>
      <w:r w:rsidR="00C14DEF">
        <w:t>йому</w:t>
      </w:r>
      <w:r w:rsidRPr="00350A01">
        <w:t xml:space="preserve"> кваліфікації </w:t>
      </w:r>
      <w:r w:rsidR="00503638">
        <w:t>б</w:t>
      </w:r>
      <w:r w:rsidR="00220825" w:rsidRPr="0040107F">
        <w:t xml:space="preserve">акалавр з </w:t>
      </w:r>
      <w:r w:rsidRPr="00350A01">
        <w:t>прикладн</w:t>
      </w:r>
      <w:r w:rsidR="00220825" w:rsidRPr="0040107F">
        <w:t>о</w:t>
      </w:r>
      <w:r w:rsidR="00220825">
        <w:t>ї</w:t>
      </w:r>
      <w:r w:rsidRPr="00350A01">
        <w:t xml:space="preserve"> математик</w:t>
      </w:r>
      <w:r w:rsidR="00220825">
        <w:t>и</w:t>
      </w:r>
      <w:r w:rsidRPr="00350A01">
        <w:t>.</w:t>
      </w:r>
    </w:p>
    <w:p w14:paraId="39FE63ED" w14:textId="77777777" w:rsidR="0040107F" w:rsidRDefault="0040107F" w:rsidP="00350A01"/>
    <w:p w14:paraId="00C52152" w14:textId="259C0309" w:rsidR="00AF68CD" w:rsidRDefault="00AF68CD" w:rsidP="00350A01"/>
    <w:p w14:paraId="6D2D253E" w14:textId="14B26790" w:rsidR="00AF68CD" w:rsidRDefault="00AF68CD" w:rsidP="00350A01"/>
    <w:p w14:paraId="03A5AC5C" w14:textId="77777777" w:rsidR="00AD51A6" w:rsidRDefault="00CB7108" w:rsidP="00350A01">
      <w:pPr>
        <w:pStyle w:val="NormalNoIndent"/>
      </w:pPr>
      <w:r w:rsidRPr="008A66A3">
        <w:rPr>
          <w:b/>
        </w:rPr>
        <w:t>Рецензент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3652"/>
        <w:gridCol w:w="3190"/>
        <w:gridCol w:w="3472"/>
      </w:tblGrid>
      <w:tr w:rsidR="007B6284" w:rsidRPr="00EB71C8" w14:paraId="19A46399" w14:textId="77777777" w:rsidTr="005E4B00">
        <w:tc>
          <w:tcPr>
            <w:tcW w:w="3652" w:type="dxa"/>
            <w:shd w:val="clear" w:color="auto" w:fill="auto"/>
            <w:vAlign w:val="bottom"/>
          </w:tcPr>
          <w:p w14:paraId="1DDADEB9" w14:textId="77777777" w:rsidR="00D5447E" w:rsidRDefault="00D5447E" w:rsidP="009C5AA3">
            <w:pPr>
              <w:pStyle w:val="NormalNoIndent"/>
              <w:jc w:val="left"/>
              <w:rPr>
                <w:lang w:val="ru-RU"/>
              </w:rPr>
            </w:pPr>
            <w:proofErr w:type="spellStart"/>
            <w:r>
              <w:t>К</w:t>
            </w:r>
            <w:r w:rsidR="00541A6C" w:rsidRPr="00541A6C">
              <w:t>анд</w:t>
            </w:r>
            <w:proofErr w:type="spellEnd"/>
            <w:r w:rsidR="00541A6C" w:rsidRPr="00541A6C">
              <w:t>. техн. наук</w:t>
            </w:r>
            <w:r w:rsidR="007B6284" w:rsidRPr="00541A6C">
              <w:rPr>
                <w:lang w:val="ru-RU"/>
              </w:rPr>
              <w:t xml:space="preserve">, </w:t>
            </w:r>
          </w:p>
          <w:p w14:paraId="05D1EB6A" w14:textId="3B5F7F71" w:rsidR="007B6284" w:rsidRPr="00EB71C8" w:rsidRDefault="00D5447E" w:rsidP="009C5AA3">
            <w:pPr>
              <w:pStyle w:val="NormalNoIndent"/>
              <w:jc w:val="left"/>
              <w:rPr>
                <w:lang w:val="ru-RU"/>
              </w:rPr>
            </w:pPr>
            <w:r w:rsidRPr="00D5447E">
              <w:rPr>
                <w:lang w:val="ru-RU"/>
              </w:rPr>
              <w:t xml:space="preserve">старший </w:t>
            </w:r>
            <w:proofErr w:type="spellStart"/>
            <w:r w:rsidRPr="00D5447E">
              <w:rPr>
                <w:lang w:val="ru-RU"/>
              </w:rPr>
              <w:t>викладач</w:t>
            </w:r>
            <w:proofErr w:type="spellEnd"/>
            <w:r w:rsidRPr="00D5447E">
              <w:rPr>
                <w:lang w:val="ru-RU"/>
              </w:rPr>
              <w:t xml:space="preserve"> </w:t>
            </w:r>
            <w:proofErr w:type="spellStart"/>
            <w:r w:rsidR="007B6284" w:rsidRPr="00541A6C">
              <w:rPr>
                <w:lang w:val="ru-RU"/>
              </w:rPr>
              <w:t>кафедри</w:t>
            </w:r>
            <w:proofErr w:type="spellEnd"/>
            <w:r w:rsidR="007B6284" w:rsidRPr="00541A6C">
              <w:rPr>
                <w:lang w:val="ru-RU"/>
              </w:rPr>
              <w:t xml:space="preserve"> ПЗКС</w:t>
            </w:r>
            <w:r w:rsidR="009C5AA3">
              <w:rPr>
                <w:lang w:val="ru-RU"/>
              </w:rPr>
              <w:t xml:space="preserve"> </w:t>
            </w:r>
          </w:p>
        </w:tc>
        <w:tc>
          <w:tcPr>
            <w:tcW w:w="3190" w:type="dxa"/>
            <w:shd w:val="clear" w:color="auto" w:fill="auto"/>
            <w:vAlign w:val="bottom"/>
          </w:tcPr>
          <w:p w14:paraId="6140F881" w14:textId="77777777" w:rsidR="007B6284" w:rsidRPr="00EB71C8" w:rsidRDefault="007B6284" w:rsidP="00350A01">
            <w:pPr>
              <w:rPr>
                <w:b/>
                <w:lang w:val="ru-RU"/>
              </w:rPr>
            </w:pPr>
            <w:r w:rsidRPr="00EB71C8">
              <w:t>___________</w:t>
            </w:r>
          </w:p>
        </w:tc>
        <w:tc>
          <w:tcPr>
            <w:tcW w:w="3472" w:type="dxa"/>
            <w:shd w:val="clear" w:color="auto" w:fill="auto"/>
            <w:vAlign w:val="bottom"/>
          </w:tcPr>
          <w:p w14:paraId="148A5325" w14:textId="75509624" w:rsidR="007B6284" w:rsidRPr="00EB71C8" w:rsidRDefault="00D5447E" w:rsidP="00350A01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Гречко</w:t>
            </w:r>
            <w:r w:rsidR="00AC13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А</w:t>
            </w:r>
            <w:r w:rsidR="0028215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В</w:t>
            </w:r>
            <w:r w:rsidR="0028215B">
              <w:rPr>
                <w:lang w:val="ru-RU"/>
              </w:rPr>
              <w:t>.</w:t>
            </w:r>
          </w:p>
        </w:tc>
      </w:tr>
    </w:tbl>
    <w:p w14:paraId="528D9E0D" w14:textId="77777777" w:rsidR="00C9748B" w:rsidRDefault="00C9748B" w:rsidP="00350A01">
      <w:pPr>
        <w:rPr>
          <w:vertAlign w:val="superscript"/>
        </w:rPr>
      </w:pPr>
    </w:p>
    <w:sectPr w:rsidR="00C9748B" w:rsidSect="007B628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A6C"/>
    <w:rsid w:val="0000187C"/>
    <w:rsid w:val="00020908"/>
    <w:rsid w:val="00031910"/>
    <w:rsid w:val="000864FF"/>
    <w:rsid w:val="00095EA9"/>
    <w:rsid w:val="000F0256"/>
    <w:rsid w:val="000F1FB7"/>
    <w:rsid w:val="00166055"/>
    <w:rsid w:val="00185C0D"/>
    <w:rsid w:val="002041CA"/>
    <w:rsid w:val="00220825"/>
    <w:rsid w:val="00266162"/>
    <w:rsid w:val="0028215B"/>
    <w:rsid w:val="0028326D"/>
    <w:rsid w:val="002F7749"/>
    <w:rsid w:val="00311C1B"/>
    <w:rsid w:val="00313253"/>
    <w:rsid w:val="00317EB2"/>
    <w:rsid w:val="00350A01"/>
    <w:rsid w:val="00386B8C"/>
    <w:rsid w:val="003C4676"/>
    <w:rsid w:val="0040107F"/>
    <w:rsid w:val="0045002D"/>
    <w:rsid w:val="00467D64"/>
    <w:rsid w:val="004A701D"/>
    <w:rsid w:val="00503638"/>
    <w:rsid w:val="00524CD9"/>
    <w:rsid w:val="00541A6C"/>
    <w:rsid w:val="00593C82"/>
    <w:rsid w:val="005E4B00"/>
    <w:rsid w:val="00677721"/>
    <w:rsid w:val="00677E91"/>
    <w:rsid w:val="0068685F"/>
    <w:rsid w:val="006E3F2E"/>
    <w:rsid w:val="0074045E"/>
    <w:rsid w:val="00742FDE"/>
    <w:rsid w:val="007571DB"/>
    <w:rsid w:val="007B6284"/>
    <w:rsid w:val="007E5A4C"/>
    <w:rsid w:val="008331F2"/>
    <w:rsid w:val="00847A61"/>
    <w:rsid w:val="008A66A3"/>
    <w:rsid w:val="008C75BF"/>
    <w:rsid w:val="008D2AA5"/>
    <w:rsid w:val="00912B80"/>
    <w:rsid w:val="009567D8"/>
    <w:rsid w:val="009C5AA3"/>
    <w:rsid w:val="009C5FE3"/>
    <w:rsid w:val="00A056DA"/>
    <w:rsid w:val="00A1027B"/>
    <w:rsid w:val="00A1779B"/>
    <w:rsid w:val="00A57612"/>
    <w:rsid w:val="00AA63C9"/>
    <w:rsid w:val="00AC13F8"/>
    <w:rsid w:val="00AD51A6"/>
    <w:rsid w:val="00AF68CD"/>
    <w:rsid w:val="00B055B7"/>
    <w:rsid w:val="00B0689F"/>
    <w:rsid w:val="00BC7678"/>
    <w:rsid w:val="00BF26D1"/>
    <w:rsid w:val="00C02FD7"/>
    <w:rsid w:val="00C07259"/>
    <w:rsid w:val="00C14DEF"/>
    <w:rsid w:val="00C33957"/>
    <w:rsid w:val="00C92C96"/>
    <w:rsid w:val="00C9748B"/>
    <w:rsid w:val="00CB7108"/>
    <w:rsid w:val="00D00D6D"/>
    <w:rsid w:val="00D41ABC"/>
    <w:rsid w:val="00D451E3"/>
    <w:rsid w:val="00D47DA0"/>
    <w:rsid w:val="00D5447E"/>
    <w:rsid w:val="00D61947"/>
    <w:rsid w:val="00DA4420"/>
    <w:rsid w:val="00DA53A0"/>
    <w:rsid w:val="00DF2015"/>
    <w:rsid w:val="00E4242C"/>
    <w:rsid w:val="00E958BC"/>
    <w:rsid w:val="00EB71C8"/>
    <w:rsid w:val="00ED0A0B"/>
    <w:rsid w:val="00F01A34"/>
    <w:rsid w:val="00F239B0"/>
    <w:rsid w:val="00F85BE9"/>
    <w:rsid w:val="00FA0DE7"/>
    <w:rsid w:val="00FE3162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C978"/>
  <w15:docId w15:val="{252CB5EF-5596-4C27-AD86-6F91F323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A01"/>
    <w:pPr>
      <w:spacing w:line="264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55B7"/>
    <w:pPr>
      <w:spacing w:line="240" w:lineRule="auto"/>
      <w:ind w:firstLine="0"/>
      <w:jc w:val="center"/>
      <w:outlineLvl w:val="0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B055B7"/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customStyle="1" w:styleId="NormalNoIndent">
    <w:name w:val="NormalNoIndent"/>
    <w:basedOn w:val="a"/>
    <w:link w:val="NormalNoIndentChar"/>
    <w:qFormat/>
    <w:rsid w:val="00350A01"/>
    <w:pPr>
      <w:ind w:firstLine="0"/>
    </w:pPr>
  </w:style>
  <w:style w:type="character" w:customStyle="1" w:styleId="NormalNoIndentChar">
    <w:name w:val="NormalNoIndent Char"/>
    <w:link w:val="NormalNoIndent"/>
    <w:rsid w:val="00350A01"/>
    <w:rPr>
      <w:rFonts w:ascii="Times New Roman" w:eastAsia="Times New Roman" w:hAnsi="Times New Roman"/>
      <w:bCs/>
      <w:sz w:val="28"/>
      <w:szCs w:val="28"/>
      <w:lang w:val="uk-UA" w:eastAsia="ru-RU"/>
    </w:rPr>
  </w:style>
  <w:style w:type="character" w:styleId="a4">
    <w:name w:val="annotation reference"/>
    <w:basedOn w:val="a0"/>
    <w:uiPriority w:val="99"/>
    <w:semiHidden/>
    <w:unhideWhenUsed/>
    <w:rsid w:val="0022082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082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0825"/>
    <w:rPr>
      <w:rFonts w:ascii="Times New Roman" w:eastAsia="Times New Roman" w:hAnsi="Times New Roman"/>
      <w:bCs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0825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0825"/>
    <w:rPr>
      <w:rFonts w:ascii="Times New Roman" w:eastAsia="Times New Roman" w:hAnsi="Times New Roman"/>
      <w:b/>
      <w:bCs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0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20825"/>
    <w:rPr>
      <w:rFonts w:ascii="Tahoma" w:eastAsia="Times New Roman" w:hAnsi="Tahoma" w:cs="Tahoma"/>
      <w:bC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rfc\Downloads\bachelor_review_template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bachelor_review_template (1).dot</Template>
  <TotalTime>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Снагощенко</dc:creator>
  <cp:lastModifiedBy>Никита Мозговой</cp:lastModifiedBy>
  <cp:revision>4</cp:revision>
  <cp:lastPrinted>2019-06-11T07:33:00Z</cp:lastPrinted>
  <dcterms:created xsi:type="dcterms:W3CDTF">2019-06-11T07:37:00Z</dcterms:created>
  <dcterms:modified xsi:type="dcterms:W3CDTF">2020-05-31T12:29:00Z</dcterms:modified>
</cp:coreProperties>
</file>